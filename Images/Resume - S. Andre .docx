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32A6" w14:textId="77777777" w:rsidR="00BC04AE" w:rsidRDefault="00A25C8D">
      <w:pPr>
        <w:pStyle w:val="Section"/>
      </w:pPr>
      <w:r>
        <w:rPr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1E866E" wp14:editId="2B17F8DD">
                <wp:simplePos x="0" y="0"/>
                <wp:positionH relativeFrom="page">
                  <wp:posOffset>5702300</wp:posOffset>
                </wp:positionH>
                <wp:positionV relativeFrom="page">
                  <wp:align>center</wp:align>
                </wp:positionV>
                <wp:extent cx="1929130" cy="10698480"/>
                <wp:effectExtent l="19050" t="0" r="13970" b="266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10698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AC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AC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AC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AC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>
                              <a:solidFill>
                                <a:srgbClr val="BFB675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A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00A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A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6DFF6D"/>
                          </a:solidFill>
                          <a:ln w="38100" cmpd="dbl">
                            <a:solidFill>
                              <a:srgbClr val="00AC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" o:spid="_x0000_s1026" style="position:absolute;margin-left:449pt;margin-top:0;width:151.9pt;height:842.4pt;z-index:251661312;mso-position-horizontal-relative:page;mso-position-vertical:center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bTMUAAADbAAAADwAAAGRycy9kb3ducmV2LnhtbESPQWvCQBSE74X+h+UVeim6SaDWRDci&#10;hdKCJ7UI3h7ZZzYk+zZkV037691CweMwM98wy9VoO3GhwTeOFaTTBARx5XTDtYLv/cdkDsIHZI2d&#10;Y1LwQx5W5ePDEgvtrrylyy7UIkLYF6jAhNAXUvrKkEU/dT1x9E5usBiiHGqpB7xGuO1kliQzabHh&#10;uGCwp3dDVbs7WwX5mzynreXNC5vX/Nj8ZuvPQ6bU89O4XoAINIZ7+L/9pRVkKfx9iT9Al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WbTMUAAADbAAAADwAAAAAAAAAA&#10;AAAAAAChAgAAZHJzL2Rvd25yZXYueG1sUEsFBgAAAAAEAAQA+QAAAJMDAAAAAA==&#10;" strokecolor="#00ac00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7fMMA&#10;AADbAAAADwAAAGRycy9kb3ducmV2LnhtbESPQWsCMRSE74L/IbxCb5qtBZGtUcS22IqIWr2/bl43&#10;i5uXJUl1/fdGEDwOM/MNM562thYn8qFyrOCln4EgLpyuuFSw//nsjUCEiKyxdkwKLhRgOul2xphr&#10;d+YtnXaxFAnCIUcFJsYmlzIUhiyGvmuIk/fnvMWYpC+l9nhOcFvLQZYNpcWK04LBhuaGiuPu3yqo&#10;lu/Grr/XHxt/aBeL5cpzxr9KPT+1szcQkdr4CN/bX1rB4BVuX9IPkJ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Y7fMMAAADbAAAADwAAAAAAAAAAAAAAAACYAgAAZHJzL2Rv&#10;d25yZXYueG1sUEsFBgAAAAAEAAQA9QAAAIgDAAAAAA==&#10;" fillcolor="#006a00" strokecolor="#bfb675">
                    <v:fill color2="#00b900" rotate="t" angle="90" colors="0 #006a00;.5 #009b00;1 #00b90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I41MUAAADbAAAADwAAAGRycy9kb3ducmV2LnhtbESPQWvCQBSE70L/w/IKXopuDG3VmFVE&#10;KC30ZCqCt0f2mQ3Jvg3ZVdP++m6h4HGYmW+YfDPYVlyp97VjBbNpAoK4dLrmSsHh622yAOEDssbW&#10;MSn4Jg+b9cMox0y7G+/pWoRKRAj7DBWYELpMSl8asuinriOO3tn1FkOUfSV1j7cIt61Mk+RVWqw5&#10;LhjsaGeobIqLVbCcy8ussfz5xOZleap/0u37MVVq/DhsVyACDeEe/m9/aAXpM/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I41MUAAADbAAAADwAAAAAAAAAA&#10;AAAAAAChAgAAZHJzL2Rvd25yZXYueG1sUEsFBgAAAAAEAAQA+QAAAJMDAAAAAA==&#10;" strokecolor="#00ac00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ZfMQAAADbAAAADwAAAGRycy9kb3ducmV2LnhtbESPW2vCQBSE3wv+h+UIvtWNAUuJruKF&#10;QqWFegn4esges8Hs2ZBdNfrr3UKhj8PMfMNM552txZVaXzlWMBomIIgLpysuFeSHj9d3ED4ga6wd&#10;k4I7eZjPei9TzLS78Y6u+1CKCGGfoQITQpNJ6QtDFv3QNcTRO7nWYoiyLaVu8RbhtpZpkrxJixXH&#10;BYMNrQwV5/3FKqjNya7z5nF0G7e9FD/fdvmVp0oN+t1iAiJQF/7Df+1PrSAdw++X+AP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dl8xAAAANsAAAAPAAAAAAAAAAAA&#10;AAAAAKECAABkcnMvZG93bnJldi54bWxQSwUGAAAAAAQABAD5AAAAkgMAAAAA&#10;" strokecolor="#00ac00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EiucIAAADbAAAADwAAAGRycy9kb3ducmV2LnhtbESPT4vCMBTE78J+h/AWvGmqB5HaVFaX&#10;BcW91D+wx0fzbIrNS2mi1m+/EQSPw8z8hsmWvW3EjTpfO1YwGScgiEuna64UHA8/ozkIH5A1No5J&#10;wYM8LPOPQYapdncu6LYPlYgQ9ikqMCG0qZS+NGTRj11LHL2z6yyGKLtK6g7vEW4bOU2SmbRYc1ww&#10;2NLaUHnZX62Cv21/1Lw7Gzzt1t8r8sXmt1gpNfzsvxYgAvXhHX61N1rBdAb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EiucIAAADbAAAADwAAAAAAAAAAAAAA&#10;AAChAgAAZHJzL2Rvd25yZXYueG1sUEsFBgAAAAAEAAQA+QAAAJADAAAAAA==&#10;" strokecolor="#00ac00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trMYA&#10;AADbAAAADwAAAGRycy9kb3ducmV2LnhtbESPT2vCQBTE74LfYXlCb7ox0Eajq1ix0B568A+l3h7Z&#10;ZzaYfZtmt5r203eFgsdhZn7DzJedrcWFWl85VjAeJSCIC6crLhUc9i/DCQgfkDXWjknBD3lYLvq9&#10;OebaXXlLl10oRYSwz1GBCaHJpfSFIYt+5Bri6J1cazFE2ZZSt3iNcFvLNEmepMWK44LBhtaGivPu&#10;2yrQv18fVWZwutl26efz/v34mNGbUg+DbjUDEagL9/B/+1UrSDO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KtrMYAAADbAAAADwAAAAAAAAAAAAAAAACYAgAAZHJz&#10;L2Rvd25yZXYueG1sUEsFBgAAAAAEAAQA9QAAAIsDAAAAAA==&#10;" fillcolor="#6dff6d" strokecolor="#00ac00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>
        <w:rPr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B2F406" wp14:editId="59487DCB">
                <wp:simplePos x="0" y="0"/>
                <wp:positionH relativeFrom="page">
                  <wp:posOffset>5848350</wp:posOffset>
                </wp:positionH>
                <wp:positionV relativeFrom="page">
                  <wp:posOffset>10029825</wp:posOffset>
                </wp:positionV>
                <wp:extent cx="1929130" cy="10698480"/>
                <wp:effectExtent l="19050" t="0" r="1397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130" cy="10698480"/>
                          <a:chOff x="0" y="0"/>
                          <a:chExt cx="1924841" cy="10698480"/>
                        </a:xfrm>
                      </wpg:grpSpPr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7076"/>
                            <a:ext cx="1175694" cy="10684329"/>
                            <a:chOff x="10055" y="-306"/>
                            <a:chExt cx="1849" cy="16610"/>
                          </a:xfrm>
                        </wpg:grpSpPr>
                        <wps:wsp>
                          <wps:cNvPr id="9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margin-left:460.5pt;margin-top:789.75pt;width:151.9pt;height:842.4pt;z-index:251664384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"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5Q/MMAAADaAAAADwAAAGRycy9kb3ducmV2LnhtbESPwWrDMBBE74X8g9hALyWRk5YQnCjG&#10;BAo5tC51+gGLtLGdWCtjqbH991Wh0OMw82aYfTbaVtyp941jBatlAoJYO9NwpeDr/LrYgvAB2WDr&#10;mBRM5CE7zB72mBo38Cfdy1CJWMI+RQV1CF0qpdc1WfRL1xFH7+J6iyHKvpKmxyGW21auk2QjLTYc&#10;F2rs6FiTvpXfVsHmY8gTLM76WF6fphcq9Pvt+U2px/mY70AEGsN/+I8+mcjB75V4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uUPzDAAAA2gAAAA8AAAAAAAAAAAAA&#10;AAAAoQIAAGRycy9kb3ducmV2LnhtbFBLBQYAAAAABAAEAPkAAACRAwAAAAA=&#10;" strokecolor="#feceae" strokeweight="2.25pt"/>
                <v:group id="Group 124" o:spid="_x0000_s1028" style="position:absolute;left:7491;top:70;width:11757;height:106844" coordorigin="10055,-306" coordsize="1849,16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126" o:spid="_x0000_s1029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SH8MAAADaAAAADwAAAGRycy9kb3ducmV2LnhtbESPQWsCMRSE7wX/Q3hCbzVbC1K3RimC&#10;6KEUuorg7bF5bpZuXmIS1+2/b4RCj8PMfMMsVoPtRE8hto4VPE8KEMS10y03Cg77zdMriJiQNXaO&#10;ScEPRVgtRw8LLLW78Rf1VWpEhnAsUYFJyZdSxtqQxThxnjh7ZxcspixDI3XAW4bbTk6LYiYttpwX&#10;DHpaG6q/q6tV8BFsNNuKX65H339eCn+qzseTUo/j4f0NRKIh/Yf/2jutYA7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g0h/DAAAA2gAAAA8AAAAAAAAAAAAA&#10;AAAAoQIAAGRycy9kb3ducmV2LnhtbFBLBQYAAAAABAAEAPkAAACRAwAAAAA=&#10;" strokecolor="#fe8637 [3204]" strokeweight="2.25pt"/>
                  <v:shape id="AutoShape 127" o:spid="_x0000_s1030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vHsQAAADbAAAADwAAAGRycy9kb3ducmV2LnhtbESP3WoCMRCF7wt9hzCF3tWsCqWsRtFa&#10;oVR6oe0DDMnsD24maxJ1ffvORcG7Gc6Zc76ZLwffqQvF1AY2MB4VoIhtcC3XBn5/ti9voFJGdtgF&#10;JgM3SrBcPD7MsXThynu6HHKtJIRTiQaanPtS62Qb8phGoScWrQrRY5Y11tpFvEq47/SkKF61x5al&#10;ocGe3huyx8PZG5je4snazelrM/ne9dtqXX3Eozbm+WlYzUBlGvLd/H/96QRf6OUXGU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q8exAAAANsAAAAPAAAAAAAAAAAA&#10;AAAAAKECAABkcnMvZG93bnJldi54bWxQSwUGAAAAAAQABAD5AAAAkgMAAAAA&#10;" strokecolor="#feceae" strokeweight="4.5pt"/>
                  <v:shape id="AutoShape 128" o:spid="_x0000_s1031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14sAAAADbAAAADwAAAGRycy9kb3ducmV2LnhtbERPS2sCMRC+F/wPYQQvRbMqFV2NUgqC&#10;PXYVz+Nm9oGbyZrEdf33plDobT6+52x2vWlER87XlhVMJwkI4tzqmksFp+N+vAThA7LGxjIpeJKH&#10;3XbwtsFU2wf/UJeFUsQQ9ikqqEJoUyl9XpFBP7EtceQK6wyGCF0ptcNHDDeNnCXJQhqsOTZU2NJX&#10;Rfk1uxsFt9Xpsnj/Lj6K+XyZZV1xTu7urNRo2H+uQQTqw7/4z33Qcf4Ufn+JB8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e9eLAAAAA2wAAAA8AAAAAAAAAAAAAAAAA&#10;oQIAAGRycy9kb3ducmV2LnhtbFBLBQYAAAAABAAEAPkAAACOAwAAAAA=&#10;" strokecolor="#feb686" strokeweight="1pt"/>
                </v:group>
                <v:oval id="Oval 121" o:spid="_x0000_s1032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3EcMA&#10;AADbAAAADwAAAGRycy9kb3ducmV2LnhtbERPTWvCQBC9F/oflin0Zja1KDa6iki1emtjUY9DdkxS&#10;s7Nhd9X033cFobd5vM+ZzDrTiAs5X1tW8JKkIIgLq2suFXxvl70RCB+QNTaWScEveZhNHx8mmGl7&#10;5S+65KEUMYR9hgqqENpMSl9UZNAntiWO3NE6gyFCV0rt8BrDTSP7aTqUBmuODRW2tKioOOVno2D/&#10;uuHFar/s3j4/dj/vq/OgOZQbpZ6fuvkYRKAu/Ivv7rWO8/tw+yUe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o3EcMAAADbAAAADwAAAAAAAAAAAAAAAACYAgAAZHJzL2Rv&#10;d25yZXYueG1sUEsFBgAAAAAEAAQA9QAAAIgDAAAAAA==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E727AF"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EB900" wp14:editId="48DC1030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2540" b="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1084110771"/>
                              <w:placeholder>
                                <w:docPart w:val="F640623E49064E0CB45260385DB7462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ABFB00" w14:textId="77777777" w:rsidR="00BC04AE" w:rsidRDefault="002A5EF4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Sherry</w:t>
                                </w:r>
                                <w:r w:rsidR="00A764B6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Andre</w:t>
                                </w:r>
                              </w:p>
                            </w:sdtContent>
                          </w:sdt>
                          <w:p w14:paraId="48C8F761" w14:textId="77777777" w:rsidR="00BC04AE" w:rsidRDefault="002A5EF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Miami, FL</w:t>
                            </w:r>
                            <w:r w:rsidR="00E727A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727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E727A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786.417.7242</w:t>
                            </w:r>
                            <w:r w:rsidR="00E727A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727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E727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sherryandre@gmail.com</w:t>
                            </w:r>
                            <w:r w:rsidR="00E727A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764B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A764B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7" w:history="1">
                              <w:r w:rsidR="00F2501E" w:rsidRPr="00B45357">
                                <w:rPr>
                                  <w:rStyle w:val="Hyperlink"/>
                                </w:rPr>
                                <w:t>www.linkedin.com/in/sherryandre</w:t>
                              </w:r>
                            </w:hyperlink>
                            <w:r w:rsidR="00F2501E">
                              <w:rPr>
                                <w:color w:val="FFFFFF" w:themeColor="background1"/>
                              </w:rPr>
                              <w:t xml:space="preserve"> | sherryandre.github.io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D0EB900" id="Rectangle 141" o:spid="_x0000_s1026" style="position:absolute;margin-left:0;margin-top:0;width:90pt;height:11in;z-index:251662336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1084110771"/>
                        <w:placeholder>
                          <w:docPart w:val="F640623E49064E0CB45260385DB7462D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14:paraId="08ABFB00" w14:textId="77777777" w:rsidR="00BC04AE" w:rsidRDefault="002A5EF4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Sherry</w:t>
                          </w:r>
                          <w:r w:rsidR="00A764B6"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 xml:space="preserve"> Andre</w:t>
                          </w:r>
                        </w:p>
                      </w:sdtContent>
                    </w:sdt>
                    <w:p w14:paraId="48C8F761" w14:textId="77777777" w:rsidR="00BC04AE" w:rsidRDefault="002A5EF4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Miami, FL</w:t>
                      </w:r>
                      <w:r w:rsidR="00E727A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E727AF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E727A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786.417.7242</w:t>
                      </w:r>
                      <w:r w:rsidR="00E727AF">
                        <w:rPr>
                          <w:color w:val="FFFFFF" w:themeColor="background1"/>
                        </w:rPr>
                        <w:t xml:space="preserve"> </w:t>
                      </w:r>
                      <w:r w:rsidR="00E727AF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E727A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sherryandre@gmail.com</w:t>
                      </w:r>
                      <w:r w:rsidR="00E727AF">
                        <w:rPr>
                          <w:color w:val="FFFFFF" w:themeColor="background1"/>
                        </w:rPr>
                        <w:t xml:space="preserve"> </w:t>
                      </w:r>
                      <w:r w:rsidR="00A764B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A764B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hyperlink r:id="rId8" w:history="1">
                        <w:r w:rsidR="00F2501E" w:rsidRPr="00B45357">
                          <w:rPr>
                            <w:rStyle w:val="Hyperlink"/>
                          </w:rPr>
                          <w:t>www.linkedin.com/in/sherryandre</w:t>
                        </w:r>
                      </w:hyperlink>
                      <w:r w:rsidR="00F2501E">
                        <w:rPr>
                          <w:color w:val="FFFFFF" w:themeColor="background1"/>
                        </w:rPr>
                        <w:t xml:space="preserve"> | sherryandre.github.io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4CAF85F" w14:textId="77777777" w:rsidR="00BC04AE" w:rsidRDefault="002A5EF4">
      <w:pPr>
        <w:pStyle w:val="Section"/>
      </w:pPr>
      <w:r>
        <w:t>executive summary</w:t>
      </w:r>
    </w:p>
    <w:p w14:paraId="59A74E45" w14:textId="77777777" w:rsidR="002A5EF4" w:rsidRDefault="00A864A8" w:rsidP="002A5EF4">
      <w:pPr>
        <w:ind w:right="1350"/>
      </w:pPr>
      <w:r>
        <w:t>D</w:t>
      </w:r>
      <w:r w:rsidR="006F2F4E">
        <w:t xml:space="preserve">emonstrated leadership skills across multiple industries, including higher education, professional sports, the food and beverage industry, and entrepreneurial endeavors.  </w:t>
      </w:r>
      <w:r>
        <w:t xml:space="preserve">Strong </w:t>
      </w:r>
      <w:r w:rsidR="002A5EF4">
        <w:t>advocate for collaborative initiatives, education and team development.</w:t>
      </w:r>
      <w:r>
        <w:t xml:space="preserve"> </w:t>
      </w:r>
    </w:p>
    <w:p w14:paraId="02728D47" w14:textId="77777777" w:rsidR="00FB32B4" w:rsidRDefault="00FB32B4" w:rsidP="002A5EF4">
      <w:pPr>
        <w:ind w:right="135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344"/>
        <w:gridCol w:w="3179"/>
        <w:gridCol w:w="3510"/>
      </w:tblGrid>
      <w:tr w:rsidR="00FB32B4" w14:paraId="7BF8A4A2" w14:textId="77777777" w:rsidTr="00A25C8D">
        <w:trPr>
          <w:trHeight w:val="259"/>
        </w:trPr>
        <w:tc>
          <w:tcPr>
            <w:tcW w:w="3344" w:type="dxa"/>
          </w:tcPr>
          <w:p w14:paraId="7FA298F5" w14:textId="77777777" w:rsidR="00FB32B4" w:rsidRDefault="00FB32B4" w:rsidP="00FB32B4">
            <w:pPr>
              <w:ind w:right="1350"/>
            </w:pPr>
            <w:r>
              <w:t>Strategic</w:t>
            </w:r>
          </w:p>
        </w:tc>
        <w:tc>
          <w:tcPr>
            <w:tcW w:w="3179" w:type="dxa"/>
          </w:tcPr>
          <w:p w14:paraId="1BD2E9BE" w14:textId="77777777" w:rsidR="00FB32B4" w:rsidRDefault="00FB32B4" w:rsidP="002A5EF4">
            <w:pPr>
              <w:ind w:right="1350"/>
            </w:pPr>
            <w:r>
              <w:t>UX/UI Design</w:t>
            </w:r>
          </w:p>
        </w:tc>
        <w:tc>
          <w:tcPr>
            <w:tcW w:w="3510" w:type="dxa"/>
          </w:tcPr>
          <w:p w14:paraId="055DD673" w14:textId="77777777" w:rsidR="00FB32B4" w:rsidRDefault="006F2F4E" w:rsidP="002A5EF4">
            <w:pPr>
              <w:ind w:right="1350"/>
            </w:pPr>
            <w:r>
              <w:t>Photoshop</w:t>
            </w:r>
          </w:p>
        </w:tc>
      </w:tr>
      <w:tr w:rsidR="00FB32B4" w14:paraId="38B49239" w14:textId="77777777" w:rsidTr="00A25C8D">
        <w:trPr>
          <w:trHeight w:val="259"/>
        </w:trPr>
        <w:tc>
          <w:tcPr>
            <w:tcW w:w="3344" w:type="dxa"/>
          </w:tcPr>
          <w:p w14:paraId="0CD0D729" w14:textId="77777777" w:rsidR="00FB32B4" w:rsidRDefault="00FB32B4" w:rsidP="002A5EF4">
            <w:pPr>
              <w:ind w:right="1350"/>
            </w:pPr>
            <w:r>
              <w:t>Analytical</w:t>
            </w:r>
          </w:p>
        </w:tc>
        <w:tc>
          <w:tcPr>
            <w:tcW w:w="3179" w:type="dxa"/>
          </w:tcPr>
          <w:p w14:paraId="42DB008F" w14:textId="77777777" w:rsidR="00FB32B4" w:rsidRDefault="00FB32B4" w:rsidP="002A5EF4">
            <w:pPr>
              <w:ind w:right="1350"/>
            </w:pPr>
            <w:r>
              <w:t>Sketch</w:t>
            </w:r>
          </w:p>
        </w:tc>
        <w:tc>
          <w:tcPr>
            <w:tcW w:w="3510" w:type="dxa"/>
          </w:tcPr>
          <w:p w14:paraId="66B13E6C" w14:textId="77777777" w:rsidR="00FB32B4" w:rsidRDefault="00A864A8" w:rsidP="002A5EF4">
            <w:pPr>
              <w:ind w:right="1350"/>
            </w:pPr>
            <w:r>
              <w:t>Microsoft Office</w:t>
            </w:r>
          </w:p>
        </w:tc>
      </w:tr>
      <w:tr w:rsidR="00FB32B4" w14:paraId="5B912EB5" w14:textId="77777777" w:rsidTr="00A25C8D">
        <w:trPr>
          <w:trHeight w:val="259"/>
        </w:trPr>
        <w:tc>
          <w:tcPr>
            <w:tcW w:w="3344" w:type="dxa"/>
          </w:tcPr>
          <w:p w14:paraId="025A5826" w14:textId="77777777" w:rsidR="00FB32B4" w:rsidRDefault="00FB32B4" w:rsidP="002A5EF4">
            <w:pPr>
              <w:ind w:right="1350"/>
            </w:pPr>
            <w:r>
              <w:t>Visionary</w:t>
            </w:r>
          </w:p>
        </w:tc>
        <w:tc>
          <w:tcPr>
            <w:tcW w:w="3179" w:type="dxa"/>
          </w:tcPr>
          <w:p w14:paraId="5EF44933" w14:textId="77777777" w:rsidR="00FB32B4" w:rsidRDefault="00FB32B4" w:rsidP="002A5EF4">
            <w:pPr>
              <w:ind w:right="1350"/>
            </w:pPr>
            <w:r>
              <w:t>Google Sprints</w:t>
            </w:r>
          </w:p>
        </w:tc>
        <w:tc>
          <w:tcPr>
            <w:tcW w:w="3510" w:type="dxa"/>
          </w:tcPr>
          <w:p w14:paraId="5CA9077D" w14:textId="77777777" w:rsidR="00FB32B4" w:rsidRDefault="00A864A8" w:rsidP="002A5EF4">
            <w:pPr>
              <w:ind w:right="1350"/>
            </w:pPr>
            <w:proofErr w:type="spellStart"/>
            <w:r>
              <w:t>BlackBoard</w:t>
            </w:r>
            <w:proofErr w:type="spellEnd"/>
          </w:p>
        </w:tc>
      </w:tr>
      <w:tr w:rsidR="006F2F4E" w14:paraId="6D1180E7" w14:textId="77777777" w:rsidTr="00A25C8D">
        <w:trPr>
          <w:trHeight w:val="259"/>
        </w:trPr>
        <w:tc>
          <w:tcPr>
            <w:tcW w:w="3344" w:type="dxa"/>
          </w:tcPr>
          <w:p w14:paraId="6BB9CFF6" w14:textId="77777777" w:rsidR="006F2F4E" w:rsidRDefault="006F2F4E" w:rsidP="002A5EF4">
            <w:pPr>
              <w:ind w:right="1350"/>
            </w:pPr>
            <w:r>
              <w:t>Detail-oriented</w:t>
            </w:r>
          </w:p>
        </w:tc>
        <w:tc>
          <w:tcPr>
            <w:tcW w:w="3179" w:type="dxa"/>
          </w:tcPr>
          <w:p w14:paraId="526BF405" w14:textId="77777777" w:rsidR="006F2F4E" w:rsidRDefault="00A864A8" w:rsidP="002A5EF4">
            <w:pPr>
              <w:ind w:right="1350"/>
            </w:pPr>
            <w:r>
              <w:t>Usability Testing</w:t>
            </w:r>
          </w:p>
        </w:tc>
        <w:tc>
          <w:tcPr>
            <w:tcW w:w="3510" w:type="dxa"/>
          </w:tcPr>
          <w:p w14:paraId="127D5423" w14:textId="77777777" w:rsidR="006F2F4E" w:rsidRDefault="00A864A8" w:rsidP="002A5EF4">
            <w:pPr>
              <w:ind w:right="1350"/>
            </w:pPr>
            <w:r>
              <w:t>Team-Based Learning</w:t>
            </w:r>
          </w:p>
        </w:tc>
      </w:tr>
      <w:tr w:rsidR="006F2F4E" w14:paraId="4AE23B5C" w14:textId="77777777" w:rsidTr="00A25C8D">
        <w:trPr>
          <w:trHeight w:val="259"/>
        </w:trPr>
        <w:tc>
          <w:tcPr>
            <w:tcW w:w="3344" w:type="dxa"/>
          </w:tcPr>
          <w:p w14:paraId="538B14FA" w14:textId="77777777" w:rsidR="006F2F4E" w:rsidRDefault="006F2F4E" w:rsidP="002A5EF4">
            <w:pPr>
              <w:ind w:right="1350"/>
            </w:pPr>
            <w:r>
              <w:t>Event Management</w:t>
            </w:r>
            <w:bookmarkStart w:id="0" w:name="_GoBack"/>
            <w:bookmarkEnd w:id="0"/>
          </w:p>
        </w:tc>
        <w:tc>
          <w:tcPr>
            <w:tcW w:w="3179" w:type="dxa"/>
          </w:tcPr>
          <w:p w14:paraId="19B0ACCA" w14:textId="77777777" w:rsidR="006F2F4E" w:rsidRDefault="00A864A8" w:rsidP="006F2F4E">
            <w:pPr>
              <w:ind w:right="1350"/>
            </w:pPr>
            <w:r>
              <w:t>User Interviewing</w:t>
            </w:r>
          </w:p>
        </w:tc>
        <w:tc>
          <w:tcPr>
            <w:tcW w:w="3510" w:type="dxa"/>
          </w:tcPr>
          <w:p w14:paraId="29E17F6D" w14:textId="77777777" w:rsidR="006F2F4E" w:rsidRDefault="006F2F4E" w:rsidP="002A5EF4">
            <w:pPr>
              <w:ind w:right="1350"/>
            </w:pPr>
            <w:r>
              <w:t>Curriculum Design</w:t>
            </w:r>
          </w:p>
        </w:tc>
      </w:tr>
    </w:tbl>
    <w:p w14:paraId="640C0C31" w14:textId="77777777" w:rsidR="00FB32B4" w:rsidRDefault="00FB32B4" w:rsidP="002A5EF4">
      <w:pPr>
        <w:ind w:right="1350"/>
      </w:pPr>
    </w:p>
    <w:p w14:paraId="3D3C907D" w14:textId="77777777" w:rsidR="004F5F9F" w:rsidRDefault="004F5F9F" w:rsidP="00503566">
      <w:pPr>
        <w:pStyle w:val="NormalIndent"/>
        <w:ind w:left="0"/>
      </w:pPr>
      <w:r>
        <w:t>PROJECTS</w:t>
      </w:r>
    </w:p>
    <w:p w14:paraId="577FD956" w14:textId="77777777" w:rsidR="004F5F9F" w:rsidRDefault="004F5F9F" w:rsidP="004F5F9F">
      <w:pPr>
        <w:pStyle w:val="NormalIndent"/>
        <w:ind w:left="0" w:firstLine="245"/>
      </w:pPr>
      <w:r>
        <w:t>X-Culture.org</w:t>
      </w:r>
    </w:p>
    <w:p w14:paraId="5EC18E7C" w14:textId="77777777" w:rsidR="004F5F9F" w:rsidRDefault="004F5F9F" w:rsidP="004F5F9F">
      <w:pPr>
        <w:pStyle w:val="NormalIndent"/>
        <w:numPr>
          <w:ilvl w:val="0"/>
          <w:numId w:val="6"/>
        </w:numPr>
        <w:ind w:left="965"/>
      </w:pPr>
      <w:r>
        <w:t>Redesign of website homepage and donation function</w:t>
      </w:r>
      <w:r w:rsidR="007C5A2A">
        <w:t xml:space="preserve"> (individual)</w:t>
      </w:r>
    </w:p>
    <w:p w14:paraId="42840782" w14:textId="77777777" w:rsidR="004F5F9F" w:rsidRDefault="004F5F9F" w:rsidP="004F5F9F">
      <w:pPr>
        <w:pStyle w:val="NormalIndent"/>
        <w:ind w:left="0" w:firstLine="245"/>
      </w:pPr>
      <w:r>
        <w:t>ABC Grocery</w:t>
      </w:r>
    </w:p>
    <w:p w14:paraId="5E20E59C" w14:textId="77777777" w:rsidR="004F5F9F" w:rsidRDefault="007C5A2A" w:rsidP="004F5F9F">
      <w:pPr>
        <w:pStyle w:val="NormalIndent"/>
        <w:numPr>
          <w:ilvl w:val="0"/>
          <w:numId w:val="6"/>
        </w:numPr>
        <w:ind w:left="965"/>
      </w:pPr>
      <w:r>
        <w:t>Design of</w:t>
      </w:r>
      <w:r w:rsidR="004F5F9F">
        <w:t xml:space="preserve"> e-commerce platform and premium feature</w:t>
      </w:r>
      <w:r>
        <w:t xml:space="preserve"> (team of two)</w:t>
      </w:r>
    </w:p>
    <w:p w14:paraId="2F157447" w14:textId="77777777" w:rsidR="00503566" w:rsidRDefault="004F5F9F" w:rsidP="004F5F9F">
      <w:pPr>
        <w:pStyle w:val="NormalIndent"/>
        <w:ind w:left="0" w:firstLine="245"/>
      </w:pPr>
      <w:r>
        <w:t>Bloom Box Flowers</w:t>
      </w:r>
    </w:p>
    <w:p w14:paraId="651AA321" w14:textId="77777777" w:rsidR="00BC04AE" w:rsidRDefault="004F5F9F" w:rsidP="004F5F9F">
      <w:pPr>
        <w:pStyle w:val="NormalIndent"/>
        <w:numPr>
          <w:ilvl w:val="0"/>
          <w:numId w:val="6"/>
        </w:numPr>
        <w:ind w:left="965"/>
      </w:pPr>
      <w:r>
        <w:t>Google Sprint and redesign of online e-commerce platform</w:t>
      </w:r>
      <w:r w:rsidR="007C5A2A">
        <w:t xml:space="preserve"> (team of three)</w:t>
      </w:r>
    </w:p>
    <w:p w14:paraId="49F112F0" w14:textId="77777777" w:rsidR="004F5F9F" w:rsidRDefault="004F5F9F" w:rsidP="004F5F9F">
      <w:pPr>
        <w:pStyle w:val="NormalIndent"/>
        <w:ind w:left="0" w:firstLine="245"/>
      </w:pPr>
      <w:r>
        <w:t>Online Faculty Platform</w:t>
      </w:r>
    </w:p>
    <w:p w14:paraId="407054E2" w14:textId="77777777" w:rsidR="004F5F9F" w:rsidRDefault="004F5F9F" w:rsidP="004F5F9F">
      <w:pPr>
        <w:pStyle w:val="NormalIndent"/>
        <w:numPr>
          <w:ilvl w:val="0"/>
          <w:numId w:val="6"/>
        </w:numPr>
        <w:ind w:left="965"/>
      </w:pPr>
      <w:r>
        <w:t>Designed and implemented online resource platform for School of Business faculty</w:t>
      </w:r>
    </w:p>
    <w:p w14:paraId="307537D2" w14:textId="77777777" w:rsidR="00162880" w:rsidRDefault="00162880" w:rsidP="00162880">
      <w:pPr>
        <w:pStyle w:val="NormalIndent"/>
        <w:ind w:left="0" w:firstLine="245"/>
      </w:pPr>
      <w:r>
        <w:t>School of Business Conference</w:t>
      </w:r>
    </w:p>
    <w:p w14:paraId="1BEB4557" w14:textId="77777777" w:rsidR="00162880" w:rsidRDefault="00162880" w:rsidP="00162880">
      <w:pPr>
        <w:pStyle w:val="NormalIndent"/>
        <w:numPr>
          <w:ilvl w:val="0"/>
          <w:numId w:val="6"/>
        </w:numPr>
        <w:ind w:left="965" w:right="1440"/>
      </w:pPr>
      <w:r>
        <w:t>Developed and implemented first professional conference in collaboration with entrepreneurial competition for undergraduate business students</w:t>
      </w:r>
    </w:p>
    <w:p w14:paraId="2BCFCA1D" w14:textId="77777777" w:rsidR="00162880" w:rsidRDefault="00162880" w:rsidP="00162880">
      <w:pPr>
        <w:pStyle w:val="NormalIndent"/>
        <w:ind w:left="0" w:firstLine="245"/>
      </w:pPr>
      <w:r>
        <w:t>Program SWOT Analysis</w:t>
      </w:r>
    </w:p>
    <w:p w14:paraId="5D897427" w14:textId="77777777" w:rsidR="00162880" w:rsidRDefault="00162880" w:rsidP="00162880">
      <w:pPr>
        <w:pStyle w:val="NormalIndent"/>
        <w:numPr>
          <w:ilvl w:val="0"/>
          <w:numId w:val="6"/>
        </w:numPr>
        <w:ind w:left="965" w:right="1440"/>
      </w:pPr>
      <w:r>
        <w:t xml:space="preserve">Oversaw strategic SWOT analysis for School of Business; N. Miami Campus in </w:t>
      </w:r>
      <w:r w:rsidR="006F2F4E">
        <w:t>conjunction</w:t>
      </w:r>
      <w:r>
        <w:t xml:space="preserve"> with University initiative</w:t>
      </w:r>
    </w:p>
    <w:p w14:paraId="7D39F027" w14:textId="77777777" w:rsidR="00162880" w:rsidRDefault="00162880" w:rsidP="00162880">
      <w:pPr>
        <w:pStyle w:val="NormalIndent"/>
        <w:ind w:left="0" w:firstLine="245"/>
      </w:pPr>
      <w:r>
        <w:t>Program Reviews</w:t>
      </w:r>
    </w:p>
    <w:p w14:paraId="32BF0F44" w14:textId="77777777" w:rsidR="00162880" w:rsidRDefault="00162880" w:rsidP="00162880">
      <w:pPr>
        <w:pStyle w:val="NormalIndent"/>
        <w:numPr>
          <w:ilvl w:val="0"/>
          <w:numId w:val="6"/>
        </w:numPr>
        <w:ind w:left="965" w:right="1440"/>
      </w:pPr>
      <w:r>
        <w:t>Lead author for Sports, Entertainment and Event Management Program Review</w:t>
      </w:r>
    </w:p>
    <w:p w14:paraId="66B96A5C" w14:textId="77777777" w:rsidR="00162880" w:rsidRDefault="00162880" w:rsidP="00162880">
      <w:pPr>
        <w:pStyle w:val="NormalIndent"/>
        <w:numPr>
          <w:ilvl w:val="0"/>
          <w:numId w:val="6"/>
        </w:numPr>
        <w:ind w:left="965" w:right="1440"/>
      </w:pPr>
      <w:r>
        <w:t>Project manager for Business Administration Program Review</w:t>
      </w:r>
    </w:p>
    <w:p w14:paraId="72323046" w14:textId="77777777" w:rsidR="00162880" w:rsidRDefault="00162880" w:rsidP="00162880">
      <w:pPr>
        <w:pStyle w:val="NormalIndent"/>
        <w:numPr>
          <w:ilvl w:val="0"/>
          <w:numId w:val="6"/>
        </w:numPr>
        <w:ind w:left="965" w:right="1440"/>
      </w:pPr>
      <w:r>
        <w:t>Project manager for Fashion Retailing &amp; Merchandising Program Review</w:t>
      </w:r>
    </w:p>
    <w:p w14:paraId="0A72DA01" w14:textId="77777777" w:rsidR="00162880" w:rsidRDefault="00162880" w:rsidP="00162880">
      <w:pPr>
        <w:pStyle w:val="NormalIndent"/>
        <w:ind w:left="0" w:firstLine="245"/>
      </w:pPr>
      <w:r>
        <w:t xml:space="preserve">Program </w:t>
      </w:r>
      <w:r w:rsidR="007C5A2A">
        <w:t xml:space="preserve">Design and </w:t>
      </w:r>
      <w:r>
        <w:t>Implementation</w:t>
      </w:r>
    </w:p>
    <w:p w14:paraId="7322137B" w14:textId="77777777" w:rsidR="007C5A2A" w:rsidRDefault="007C5A2A" w:rsidP="00162880">
      <w:pPr>
        <w:pStyle w:val="NormalIndent"/>
        <w:numPr>
          <w:ilvl w:val="0"/>
          <w:numId w:val="6"/>
        </w:numPr>
        <w:ind w:left="965" w:right="1440"/>
      </w:pPr>
      <w:r>
        <w:t>Managed implementation of first graduate program on campus</w:t>
      </w:r>
    </w:p>
    <w:p w14:paraId="7D523B95" w14:textId="77777777" w:rsidR="00162880" w:rsidRDefault="00162880" w:rsidP="00162880">
      <w:pPr>
        <w:pStyle w:val="NormalIndent"/>
        <w:numPr>
          <w:ilvl w:val="0"/>
          <w:numId w:val="6"/>
        </w:numPr>
        <w:ind w:left="965" w:right="1440"/>
      </w:pPr>
      <w:r>
        <w:t>Managed implementation of two new undergraduate business majors</w:t>
      </w:r>
    </w:p>
    <w:p w14:paraId="56C4C487" w14:textId="77777777" w:rsidR="00AC0D65" w:rsidRDefault="00AC0D65" w:rsidP="00162880">
      <w:pPr>
        <w:pStyle w:val="NormalIndent"/>
        <w:numPr>
          <w:ilvl w:val="0"/>
          <w:numId w:val="6"/>
        </w:numPr>
        <w:ind w:left="965" w:right="1440"/>
      </w:pPr>
      <w:r>
        <w:t>Managed design and buildout of entrepreneurship lab on campus</w:t>
      </w:r>
    </w:p>
    <w:p w14:paraId="55B4638E" w14:textId="77777777" w:rsidR="007C5A2A" w:rsidRDefault="007C5A2A" w:rsidP="00162880">
      <w:pPr>
        <w:pStyle w:val="NormalIndent"/>
        <w:numPr>
          <w:ilvl w:val="0"/>
          <w:numId w:val="6"/>
        </w:numPr>
        <w:ind w:left="965" w:right="1440"/>
      </w:pPr>
      <w:r>
        <w:t>Committee member for development of first golf minor</w:t>
      </w:r>
    </w:p>
    <w:p w14:paraId="045C29BD" w14:textId="77777777" w:rsidR="007C5A2A" w:rsidRDefault="007C5A2A" w:rsidP="00162880">
      <w:pPr>
        <w:pStyle w:val="NormalIndent"/>
        <w:numPr>
          <w:ilvl w:val="0"/>
          <w:numId w:val="6"/>
        </w:numPr>
        <w:ind w:left="965" w:right="1440"/>
      </w:pPr>
      <w:r>
        <w:t>Campus lead for redesign of Sports, Entertainment and Event Management degree</w:t>
      </w:r>
    </w:p>
    <w:p w14:paraId="5EB9E165" w14:textId="77777777" w:rsidR="006F2F4E" w:rsidRDefault="006F2F4E" w:rsidP="006F2F4E">
      <w:pPr>
        <w:pStyle w:val="NormalIndent"/>
        <w:ind w:left="0" w:firstLine="245"/>
      </w:pPr>
      <w:r>
        <w:t>Publications</w:t>
      </w:r>
    </w:p>
    <w:p w14:paraId="1C08C034" w14:textId="77777777" w:rsidR="006F2F4E" w:rsidRPr="006F2F4E" w:rsidRDefault="006F2F4E" w:rsidP="006F2F4E">
      <w:pPr>
        <w:pStyle w:val="NormalIndent"/>
        <w:numPr>
          <w:ilvl w:val="0"/>
          <w:numId w:val="6"/>
        </w:numPr>
        <w:ind w:left="965" w:right="1440"/>
      </w:pPr>
      <w:r>
        <w:t xml:space="preserve">Book:  </w:t>
      </w:r>
      <w:r>
        <w:rPr>
          <w:i/>
        </w:rPr>
        <w:t>Anything is Possible</w:t>
      </w:r>
    </w:p>
    <w:p w14:paraId="16C23C92" w14:textId="77777777" w:rsidR="006F2F4E" w:rsidRPr="006F2F4E" w:rsidRDefault="006F2F4E" w:rsidP="00A864A8">
      <w:pPr>
        <w:pStyle w:val="NormalIndent"/>
        <w:numPr>
          <w:ilvl w:val="0"/>
          <w:numId w:val="6"/>
        </w:numPr>
        <w:ind w:left="965" w:right="2250"/>
      </w:pPr>
      <w:r>
        <w:t xml:space="preserve">Dissertation:  </w:t>
      </w:r>
      <w:r w:rsidRPr="006F2F4E">
        <w:rPr>
          <w:i/>
        </w:rPr>
        <w:t>Reliability and validation study of the Online Instinctual Variant Questionnaire</w:t>
      </w:r>
    </w:p>
    <w:p w14:paraId="349A70ED" w14:textId="77777777" w:rsidR="006F2F4E" w:rsidRPr="006F2F4E" w:rsidRDefault="006F2F4E" w:rsidP="006F2F4E">
      <w:pPr>
        <w:pStyle w:val="NormalIndent"/>
        <w:numPr>
          <w:ilvl w:val="0"/>
          <w:numId w:val="6"/>
        </w:numPr>
        <w:ind w:left="965" w:right="2160"/>
      </w:pPr>
      <w:r>
        <w:t xml:space="preserve">Journal of Business and Economics:  </w:t>
      </w:r>
      <w:r w:rsidRPr="006F2F4E">
        <w:rPr>
          <w:i/>
        </w:rPr>
        <w:t>Introducing the Enneagram to the Business Realm</w:t>
      </w:r>
    </w:p>
    <w:p w14:paraId="23EAFD4E" w14:textId="77777777" w:rsidR="006F2F4E" w:rsidRDefault="006F2F4E" w:rsidP="00A864A8">
      <w:pPr>
        <w:pStyle w:val="NormalIndent"/>
        <w:numPr>
          <w:ilvl w:val="0"/>
          <w:numId w:val="6"/>
        </w:numPr>
        <w:ind w:left="965" w:right="1980"/>
      </w:pPr>
      <w:r>
        <w:t xml:space="preserve">The Exchange:  </w:t>
      </w:r>
      <w:r w:rsidRPr="006F2F4E">
        <w:rPr>
          <w:i/>
        </w:rPr>
        <w:t>Tips and Techniques for Incorporating Team-Based Learning (TBL) Methods into a College Classroom</w:t>
      </w:r>
    </w:p>
    <w:p w14:paraId="09045E93" w14:textId="77777777" w:rsidR="006F2F4E" w:rsidRDefault="006F2F4E" w:rsidP="006F2F4E">
      <w:pPr>
        <w:pStyle w:val="NormalIndent"/>
        <w:ind w:left="0" w:right="1440"/>
      </w:pPr>
    </w:p>
    <w:p w14:paraId="07ACDA96" w14:textId="77777777" w:rsidR="00A25C8D" w:rsidRDefault="00A25C8D" w:rsidP="00AB2D82">
      <w:pPr>
        <w:pStyle w:val="NormalIndent"/>
        <w:ind w:left="0" w:right="1440"/>
      </w:pPr>
    </w:p>
    <w:p w14:paraId="0D4A7447" w14:textId="77777777" w:rsidR="00A25C8D" w:rsidRDefault="00A25C8D" w:rsidP="00AB2D82">
      <w:pPr>
        <w:pStyle w:val="NormalIndent"/>
        <w:ind w:left="0" w:right="1440"/>
      </w:pPr>
    </w:p>
    <w:p w14:paraId="7C5B7BB7" w14:textId="77777777" w:rsidR="00BC04AE" w:rsidRDefault="00A25C8D" w:rsidP="00AB2D82">
      <w:pPr>
        <w:pStyle w:val="NormalIndent"/>
        <w:ind w:left="0" w:right="144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5DD73" wp14:editId="07ED60B8">
                <wp:simplePos x="0" y="0"/>
                <wp:positionH relativeFrom="page">
                  <wp:posOffset>6373495</wp:posOffset>
                </wp:positionH>
                <wp:positionV relativeFrom="page">
                  <wp:posOffset>152400</wp:posOffset>
                </wp:positionV>
                <wp:extent cx="1143000" cy="10058400"/>
                <wp:effectExtent l="0" t="0" r="0" b="0"/>
                <wp:wrapNone/>
                <wp:docPr id="3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-9525739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85D828" w14:textId="77777777" w:rsidR="00A25C8D" w:rsidRDefault="00A25C8D" w:rsidP="00A25C8D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Sherry Andre</w:t>
                                </w:r>
                              </w:p>
                            </w:sdtContent>
                          </w:sdt>
                          <w:p w14:paraId="2DC2608E" w14:textId="77777777" w:rsidR="00A25C8D" w:rsidRDefault="00A25C8D" w:rsidP="00A25C8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Miami, FL </w:t>
                            </w:r>
                            <w:r w:rsidR="00B933D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786.417.7242 </w:t>
                            </w:r>
                            <w:r w:rsidR="00F2501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sherryandre@gmail.com </w:t>
                            </w:r>
                            <w:r w:rsidR="00F2501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F2501E" w:rsidRPr="00B45357">
                                <w:rPr>
                                  <w:rStyle w:val="Hyperlink"/>
                                </w:rPr>
                                <w:t>www.linkedin.com/in/sherryandre</w:t>
                              </w:r>
                            </w:hyperlink>
                            <w:r w:rsidR="00F2501E">
                              <w:rPr>
                                <w:color w:val="FFFFFF" w:themeColor="background1"/>
                              </w:rPr>
                              <w:t xml:space="preserve"> | sherryandre.github.io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D65DD73" id="_x0000_s1027" style="position:absolute;margin-left:501.85pt;margin-top:12pt;width:90pt;height:11in;z-index:251666432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-95257398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14:paraId="5485D828" w14:textId="77777777" w:rsidR="00A25C8D" w:rsidRDefault="00A25C8D" w:rsidP="00A25C8D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Sherry Andre</w:t>
                          </w:r>
                        </w:p>
                      </w:sdtContent>
                    </w:sdt>
                    <w:p w14:paraId="2DC2608E" w14:textId="77777777" w:rsidR="00A25C8D" w:rsidRDefault="00A25C8D" w:rsidP="00A25C8D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Miami, FL </w:t>
                      </w:r>
                      <w:r w:rsidR="00B933D2">
                        <w:rPr>
                          <w:color w:val="FFFFFF" w:themeColor="background1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786.417.7242 </w:t>
                      </w:r>
                      <w:r w:rsidR="00F2501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color w:val="FFFFFF" w:themeColor="background1"/>
                        </w:rPr>
                        <w:t xml:space="preserve">sherryandre@gmail.com </w:t>
                      </w:r>
                      <w:r w:rsidR="00F2501E">
                        <w:rPr>
                          <w:color w:val="FFFFFF" w:themeColor="background1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hyperlink r:id="rId10" w:history="1">
                        <w:r w:rsidR="00F2501E" w:rsidRPr="00B45357">
                          <w:rPr>
                            <w:rStyle w:val="Hyperlink"/>
                          </w:rPr>
                          <w:t>www.linkedin.com/in/sherryandre</w:t>
                        </w:r>
                      </w:hyperlink>
                      <w:r w:rsidR="00F2501E">
                        <w:rPr>
                          <w:color w:val="FFFFFF" w:themeColor="background1"/>
                        </w:rPr>
                        <w:t xml:space="preserve"> | sherryandre.github.io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 wp14:anchorId="38A42173" wp14:editId="0BA411DF">
                <wp:simplePos x="0" y="0"/>
                <wp:positionH relativeFrom="page">
                  <wp:posOffset>5734050</wp:posOffset>
                </wp:positionH>
                <wp:positionV relativeFrom="page">
                  <wp:posOffset>-152400</wp:posOffset>
                </wp:positionV>
                <wp:extent cx="1929130" cy="10698480"/>
                <wp:effectExtent l="19050" t="0" r="13970" b="266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130" cy="10698480"/>
                          <a:chOff x="0" y="0"/>
                          <a:chExt cx="1924841" cy="10698480"/>
                        </a:xfrm>
                      </wpg:grpSpPr>
                      <wps:wsp>
                        <wps:cNvPr id="4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AC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42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99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AC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AC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AC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>
                              <a:solidFill>
                                <a:srgbClr val="BFB675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A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00A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A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6DFF6D"/>
                          </a:solidFill>
                          <a:ln w="38100" cmpd="dbl">
                            <a:solidFill>
                              <a:srgbClr val="00AC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9" o:spid="_x0000_s1026" style="position:absolute;margin-left:451.5pt;margin-top:-12pt;width:151.9pt;height:842.4pt;z-index:251665407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"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bbd8EAAADbAAAADwAAAGRycy9kb3ducmV2LnhtbERPy4rCMBTdC/5DuANuRFPL+OoYRQQZ&#10;wZUPBmZ3aa5NsbkpTdTOfL1ZCC4P571YtbYSd2p86VjBaJiAIM6dLrlQcD5tBzMQPiBrrByTgj/y&#10;sFp2OwvMtHvwge7HUIgYwj5DBSaEOpPS54Ys+qGriSN3cY3FEGFTSN3gI4bbSqZJMpEWS44NBmva&#10;GMqvx5tVMJ/K2+hqed9nM57/lv/p+vsnVar30a6/QARqw1v8cu+0gs+4Pn6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ttt3wQAAANsAAAAPAAAAAAAAAAAAAAAA&#10;AKECAABkcnMvZG93bnJldi54bWxQSwUGAAAAAAQABAD5AAAAjwMAAAAA&#10;" strokecolor="#00ac00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125" o:spid="_x0000_s1029" style="position:absolute;left:10299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V7R8MA&#10;AADbAAAADwAAAGRycy9kb3ducmV2LnhtbESPQWsCMRSE74L/IbxCb5qtFJGtUcS22IqIWr2/bl43&#10;i5uXJUl1/fdGEDwOM/MNM562thYn8qFyrOCln4EgLpyuuFSw//nsjUCEiKyxdkwKLhRgOul2xphr&#10;d+YtnXaxFAnCIUcFJsYmlzIUhiyGvmuIk/fnvMWYpC+l9nhOcFvLQZYNpcWK04LBhuaGiuPu3yqo&#10;lu/Grr/XHxt/aBeL5cpzxr9KPT+1szcQkdr4CN/bX1rB6wBuX9IPkJ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V7R8MAAADbAAAADwAAAAAAAAAAAAAAAACYAgAAZHJzL2Rv&#10;d25yZXYueG1sUEsFBgAAAAAEAAQA9QAAAIgDAAAAAA==&#10;" fillcolor="#006a00" strokecolor="#bfb675">
                    <v:fill color2="#00b900" rotate="t" angle="90" colors="0 #006a00;.5 #009b00;1 #00b90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RFAMUAAADbAAAADwAAAGRycy9kb3ducmV2LnhtbESPQWvCQBSE74X+h+UJvZS6MdrWRFcR&#10;QSz0VCtCb4/sMxuSfRuyq0Z/fVco9DjMzDfMfNnbRpyp85VjBaNhAoK4cLriUsH+e/MyBeEDssbG&#10;MSm4kofl4vFhjrl2F/6i8y6UIkLY56jAhNDmUvrCkEU/dC1x9I6usxii7EqpO7xEuG1kmiRv0mLF&#10;ccFgS2tDRb07WQXZuzyNasufz2xes5/qlq62h1Spp0G/moEI1If/8F/7QyuYjOH+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RFAMUAAADbAAAADwAAAAAAAAAA&#10;AAAAAAChAgAAZHJzL2Rvd25yZXYueG1sUEsFBgAAAAAEAAQA+QAAAJMDAAAAAA==&#10;" strokecolor="#00ac00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6ZR8QAAADbAAAADwAAAGRycy9kb3ducmV2LnhtbESPQWvCQBSE7wX/w/IEb3VjkFKia1BL&#10;QanQVgNeH9lnNph9G7Krxv76rlDocZiZb5h53ttGXKnztWMFk3ECgrh0uuZKQXF4f34F4QOyxsYx&#10;KbiTh3wxeJpjpt2Nv+m6D5WIEPYZKjAhtJmUvjRk0Y9dSxy9k+sshii7SuoObxFuG5kmyYu0WHNc&#10;MNjS2lB53l+sgsac7FvR/hzd1n1dys+dXX0UqVKjYb+cgQjUh//wX3ujFUyn8Pg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plHxAAAANsAAAAPAAAAAAAAAAAA&#10;AAAAAKECAABkcnMvZG93bnJldi54bWxQSwUGAAAAAAQABAD5AAAAkgMAAAAA&#10;" strokecolor="#00ac00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xZbsMAAADbAAAADwAAAGRycy9kb3ducmV2LnhtbESPW4vCMBSE3xf8D+EI+7amyq5INYoX&#10;BBd9qRfw8dAcm2JzUpqo3X+/EQQfh5n5hpnMWluJOzW+dKyg30tAEOdOl1woOB7WXyMQPiBrrByT&#10;gj/yMJt2PiaYavfgjO77UIgIYZ+iAhNCnUrpc0MWfc/VxNG7uMZiiLIppG7wEeG2koMkGUqLJccF&#10;gzUtDeXX/c0qOP+2R83bi8HTdrlakM82u2yh1Ge3nY9BBGrDO/xqb7SC7x94fo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sWW7DAAAA2wAAAA8AAAAAAAAAAAAA&#10;AAAAoQIAAGRycy9kb3ducmV2LnhtbFBLBQYAAAAABAAEAPkAAACRAwAAAAA=&#10;" strokecolor="#00ac00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tl8YA&#10;AADbAAAADwAAAGRycy9kb3ducmV2LnhtbESPT2sCMRTE74LfITzBm5tVWm1Xo7TFQnvw4B+k3h6b&#10;52bp5mW7ibrtpzeC0OMwM79hZovWVuJMjS8dKxgmKQji3OmSCwW77fvgCYQPyBorx6Tglzws5t3O&#10;DDPtLrym8yYUIkLYZ6jAhFBnUvrckEWfuJo4ekfXWAxRNoXUDV4i3FZylKZjabHkuGCwpjdD+ffm&#10;ZBXov599OTH4vFy3o6/X7erwOKFPpfq99mUKIlAb/sP39odW8DCG2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Htl8YAAADbAAAADwAAAAAAAAAAAAAAAACYAgAAZHJz&#10;L2Rvd25yZXYueG1sUEsFBgAAAAAEAAQA9QAAAIsDAAAAAA==&#10;" fillcolor="#6dff6d" strokecolor="#00ac00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AB2D82">
        <w:t xml:space="preserve">PROFESSIONAL </w:t>
      </w:r>
      <w:r w:rsidR="00E727AF">
        <w:t>EXPERIENCE</w:t>
      </w:r>
    </w:p>
    <w:p w14:paraId="5CA616F6" w14:textId="77777777" w:rsidR="00AB2D82" w:rsidRDefault="00AB2D82" w:rsidP="00AB2D82">
      <w:pPr>
        <w:pStyle w:val="ListBullet"/>
        <w:numPr>
          <w:ilvl w:val="0"/>
          <w:numId w:val="0"/>
        </w:numPr>
        <w:ind w:left="360"/>
      </w:pPr>
      <w:r>
        <w:t>305ELab; Co-Founder</w:t>
      </w:r>
      <w:r>
        <w:tab/>
      </w:r>
      <w:r>
        <w:tab/>
      </w:r>
      <w:r>
        <w:tab/>
      </w:r>
      <w:r w:rsidR="00AC0D65">
        <w:tab/>
      </w:r>
      <w:r w:rsidR="00AC0D65">
        <w:tab/>
        <w:t>Mar.</w:t>
      </w:r>
      <w:r>
        <w:t xml:space="preserve"> 2017 - Present</w:t>
      </w:r>
    </w:p>
    <w:p w14:paraId="6ACBC264" w14:textId="77777777" w:rsidR="00BC04AE" w:rsidRDefault="00AB2D82">
      <w:pPr>
        <w:pStyle w:val="ListBullet"/>
        <w:numPr>
          <w:ilvl w:val="0"/>
          <w:numId w:val="21"/>
        </w:numPr>
      </w:pPr>
      <w:r>
        <w:t>Development of early-stage startup accelerator</w:t>
      </w:r>
    </w:p>
    <w:p w14:paraId="25ED6D2B" w14:textId="77777777" w:rsidR="00AB2D82" w:rsidRDefault="00AB2D82">
      <w:pPr>
        <w:pStyle w:val="ListBullet"/>
        <w:numPr>
          <w:ilvl w:val="0"/>
          <w:numId w:val="21"/>
        </w:numPr>
      </w:pPr>
      <w:r>
        <w:t>Build team and community partnerships</w:t>
      </w:r>
    </w:p>
    <w:p w14:paraId="2081C165" w14:textId="77777777" w:rsidR="00AB2D82" w:rsidRDefault="00AB2D82">
      <w:pPr>
        <w:pStyle w:val="ListBullet"/>
        <w:numPr>
          <w:ilvl w:val="0"/>
          <w:numId w:val="21"/>
        </w:numPr>
      </w:pPr>
      <w:r>
        <w:t>Design curriculum and marketing materials</w:t>
      </w:r>
    </w:p>
    <w:p w14:paraId="2CE51111" w14:textId="77777777" w:rsidR="00AB2D82" w:rsidRDefault="00AB2D82" w:rsidP="00AB2D82">
      <w:pPr>
        <w:pStyle w:val="ListBullet"/>
        <w:numPr>
          <w:ilvl w:val="0"/>
          <w:numId w:val="0"/>
        </w:numPr>
        <w:ind w:left="360"/>
      </w:pPr>
      <w:r>
        <w:t>Johnson &amp; Wales University; Dept. Chair</w:t>
      </w:r>
      <w:r w:rsidR="00AC0D65">
        <w:tab/>
      </w:r>
      <w:r w:rsidR="00AC0D65">
        <w:tab/>
      </w:r>
      <w:r w:rsidR="00AC0D65">
        <w:tab/>
        <w:t>Sept. 2015 – May 2017</w:t>
      </w:r>
    </w:p>
    <w:p w14:paraId="6ACC76B1" w14:textId="77777777" w:rsidR="00AB2D82" w:rsidRDefault="00AC0D65" w:rsidP="00AC0D65">
      <w:pPr>
        <w:pStyle w:val="ListBullet"/>
        <w:numPr>
          <w:ilvl w:val="0"/>
          <w:numId w:val="21"/>
        </w:numPr>
        <w:ind w:right="2250"/>
      </w:pPr>
      <w:r>
        <w:t>Oversaw eight undergraduate degrees and the addition of graduate school</w:t>
      </w:r>
    </w:p>
    <w:p w14:paraId="40F24303" w14:textId="77777777" w:rsidR="00AB2D82" w:rsidRDefault="00AC0D65" w:rsidP="00AB2D82">
      <w:pPr>
        <w:pStyle w:val="ListBullet"/>
        <w:numPr>
          <w:ilvl w:val="0"/>
          <w:numId w:val="21"/>
        </w:numPr>
      </w:pPr>
      <w:r>
        <w:t>Led a team of 35+ faculty and student employees</w:t>
      </w:r>
    </w:p>
    <w:p w14:paraId="29019458" w14:textId="77777777" w:rsidR="00AC0D65" w:rsidRDefault="00AC0D65" w:rsidP="00AC0D65">
      <w:pPr>
        <w:pStyle w:val="ListBullet"/>
        <w:numPr>
          <w:ilvl w:val="0"/>
          <w:numId w:val="0"/>
        </w:numPr>
        <w:ind w:left="360"/>
      </w:pPr>
      <w:r>
        <w:t>Johnson &amp; Wales University; Lead Faculty</w:t>
      </w:r>
      <w:r>
        <w:tab/>
      </w:r>
      <w:r>
        <w:tab/>
        <w:t>May 2014 – Sept. 2015</w:t>
      </w:r>
      <w:r>
        <w:tab/>
      </w:r>
    </w:p>
    <w:p w14:paraId="3CA4CE08" w14:textId="77777777" w:rsidR="00AC0D65" w:rsidRDefault="00AC0D65" w:rsidP="00AC0D65">
      <w:pPr>
        <w:pStyle w:val="ListBullet"/>
        <w:numPr>
          <w:ilvl w:val="0"/>
          <w:numId w:val="21"/>
        </w:numPr>
        <w:ind w:right="1350"/>
      </w:pPr>
      <w:r>
        <w:t>Managed staff, budget, curriculum and students for largest undergraduate hospitality program on campus (Sports, Entertainment, and Event Management)</w:t>
      </w:r>
    </w:p>
    <w:p w14:paraId="1980EF7C" w14:textId="77777777" w:rsidR="00673E6F" w:rsidRDefault="00673E6F" w:rsidP="00AC0D65">
      <w:pPr>
        <w:pStyle w:val="ListBullet"/>
        <w:numPr>
          <w:ilvl w:val="0"/>
          <w:numId w:val="21"/>
        </w:numPr>
        <w:ind w:right="1350"/>
      </w:pPr>
      <w:r>
        <w:t>Oversaw Golf Management Program</w:t>
      </w:r>
    </w:p>
    <w:p w14:paraId="02703514" w14:textId="77777777" w:rsidR="00AC0D65" w:rsidRDefault="00AC0D65" w:rsidP="00AC0D65">
      <w:pPr>
        <w:pStyle w:val="ListBullet"/>
        <w:numPr>
          <w:ilvl w:val="0"/>
          <w:numId w:val="0"/>
        </w:numPr>
        <w:ind w:left="360"/>
      </w:pPr>
      <w:r>
        <w:t>Johnson &amp; Wales University; Assistant Professor</w:t>
      </w:r>
      <w:r>
        <w:tab/>
      </w:r>
      <w:r>
        <w:tab/>
        <w:t>Sept. 2006 – May 2017</w:t>
      </w:r>
      <w:r>
        <w:tab/>
      </w:r>
    </w:p>
    <w:p w14:paraId="25B0E941" w14:textId="77777777" w:rsidR="00AC0D65" w:rsidRDefault="00AC0D65" w:rsidP="00AC0D65">
      <w:pPr>
        <w:pStyle w:val="ListBullet"/>
        <w:numPr>
          <w:ilvl w:val="0"/>
          <w:numId w:val="21"/>
        </w:numPr>
        <w:ind w:right="1350"/>
      </w:pPr>
      <w:r>
        <w:t>Face-to-face and online instructor for over 20 different classes</w:t>
      </w:r>
    </w:p>
    <w:p w14:paraId="0EF123CE" w14:textId="77777777" w:rsidR="00AC0D65" w:rsidRDefault="00AC0D65" w:rsidP="00AC0D65">
      <w:pPr>
        <w:pStyle w:val="ListBullet"/>
        <w:numPr>
          <w:ilvl w:val="0"/>
          <w:numId w:val="21"/>
        </w:numPr>
        <w:ind w:right="1350"/>
      </w:pPr>
      <w:r>
        <w:t>Co-facilitator for four summer study abroad programs</w:t>
      </w:r>
    </w:p>
    <w:p w14:paraId="53F7615D" w14:textId="77777777" w:rsidR="00673E6F" w:rsidRDefault="00673E6F" w:rsidP="00673E6F">
      <w:pPr>
        <w:pStyle w:val="ListBullet"/>
        <w:numPr>
          <w:ilvl w:val="0"/>
          <w:numId w:val="0"/>
        </w:numPr>
        <w:ind w:left="360"/>
      </w:pPr>
      <w:r>
        <w:t>Miami HEAT</w:t>
      </w:r>
      <w:r>
        <w:tab/>
      </w:r>
      <w:r>
        <w:tab/>
      </w:r>
      <w:r>
        <w:tab/>
      </w:r>
      <w:r>
        <w:tab/>
      </w:r>
      <w:r>
        <w:tab/>
      </w:r>
      <w:r>
        <w:tab/>
        <w:t>Apr. 2003 – July 2015</w:t>
      </w:r>
      <w:r>
        <w:tab/>
      </w:r>
    </w:p>
    <w:p w14:paraId="545F0A38" w14:textId="77777777" w:rsidR="00BC04AE" w:rsidRDefault="00673E6F" w:rsidP="00673E6F">
      <w:pPr>
        <w:pStyle w:val="ListBullet"/>
        <w:numPr>
          <w:ilvl w:val="0"/>
          <w:numId w:val="21"/>
        </w:numPr>
        <w:ind w:right="1350"/>
      </w:pPr>
      <w:r w:rsidRPr="00673E6F">
        <w:t>Developed and maintained inventory management platforms for sponsorship portfolios and ticketing revenues in excess of $65 million</w:t>
      </w:r>
    </w:p>
    <w:p w14:paraId="5D17F396" w14:textId="77777777" w:rsidR="00673E6F" w:rsidRDefault="00673E6F" w:rsidP="00673E6F">
      <w:pPr>
        <w:pStyle w:val="ListBullet"/>
        <w:numPr>
          <w:ilvl w:val="0"/>
          <w:numId w:val="21"/>
        </w:numPr>
        <w:ind w:right="1350"/>
      </w:pPr>
      <w:r w:rsidRPr="00673E6F">
        <w:t>Prepared monthly and semi-annual compensation payouts in excess of $1.5 million</w:t>
      </w:r>
    </w:p>
    <w:p w14:paraId="7AE8BB3F" w14:textId="77777777" w:rsidR="00BC04AE" w:rsidRDefault="00673E6F">
      <w:pPr>
        <w:pStyle w:val="Section"/>
        <w:tabs>
          <w:tab w:val="left" w:pos="2280"/>
        </w:tabs>
      </w:pPr>
      <w:r>
        <w:t>Education</w:t>
      </w:r>
    </w:p>
    <w:p w14:paraId="4D646675" w14:textId="77777777" w:rsidR="00673E6F" w:rsidRDefault="00673E6F" w:rsidP="00673E6F">
      <w:pPr>
        <w:pStyle w:val="ListBullet"/>
        <w:numPr>
          <w:ilvl w:val="0"/>
          <w:numId w:val="0"/>
        </w:numPr>
        <w:ind w:left="360"/>
      </w:pPr>
      <w:r>
        <w:t>Ironhack; Miami</w:t>
      </w:r>
      <w:r>
        <w:tab/>
      </w:r>
    </w:p>
    <w:p w14:paraId="1FBB7909" w14:textId="77777777" w:rsidR="00673E6F" w:rsidRDefault="00673E6F" w:rsidP="00673E6F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UX/UI Design Bootcamp</w:t>
      </w:r>
    </w:p>
    <w:p w14:paraId="761F22A3" w14:textId="77777777" w:rsidR="00673E6F" w:rsidRDefault="00673E6F" w:rsidP="00673E6F">
      <w:pPr>
        <w:pStyle w:val="ListBullet"/>
        <w:numPr>
          <w:ilvl w:val="0"/>
          <w:numId w:val="0"/>
        </w:numPr>
        <w:ind w:left="360"/>
      </w:pPr>
      <w:r>
        <w:t xml:space="preserve">Florida Atlantic </w:t>
      </w:r>
      <w:r w:rsidR="006F2F4E">
        <w:t>University</w:t>
      </w:r>
      <w:r>
        <w:tab/>
      </w:r>
    </w:p>
    <w:p w14:paraId="2380B549" w14:textId="77777777" w:rsidR="00673E6F" w:rsidRDefault="00673E6F" w:rsidP="00673E6F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Ph.D. in Educational Leadership</w:t>
      </w:r>
    </w:p>
    <w:p w14:paraId="1BB784EB" w14:textId="77777777" w:rsidR="00673E6F" w:rsidRDefault="00673E6F" w:rsidP="00673E6F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Education Specialist</w:t>
      </w:r>
    </w:p>
    <w:p w14:paraId="6A72E537" w14:textId="77777777" w:rsidR="00673E6F" w:rsidRDefault="00673E6F" w:rsidP="00673E6F">
      <w:pPr>
        <w:pStyle w:val="ListBullet"/>
        <w:numPr>
          <w:ilvl w:val="0"/>
          <w:numId w:val="0"/>
        </w:numPr>
        <w:ind w:left="360"/>
      </w:pPr>
      <w:r>
        <w:t>St. Thomas University</w:t>
      </w:r>
    </w:p>
    <w:p w14:paraId="54D05183" w14:textId="77777777" w:rsidR="00673E6F" w:rsidRDefault="00673E6F" w:rsidP="00673E6F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M.S. in General Management</w:t>
      </w:r>
    </w:p>
    <w:p w14:paraId="56D3E2F5" w14:textId="77777777" w:rsidR="00673E6F" w:rsidRDefault="00673E6F" w:rsidP="00673E6F">
      <w:pPr>
        <w:pStyle w:val="ListBullet"/>
        <w:numPr>
          <w:ilvl w:val="0"/>
          <w:numId w:val="0"/>
        </w:numPr>
        <w:ind w:left="360"/>
      </w:pPr>
      <w:r>
        <w:t>Florida International University</w:t>
      </w:r>
    </w:p>
    <w:p w14:paraId="19B6BF14" w14:textId="77777777" w:rsidR="00673E6F" w:rsidRDefault="00673E6F" w:rsidP="00673E6F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B.S. in Physical Education with a track in Sport Administration</w:t>
      </w:r>
    </w:p>
    <w:p w14:paraId="12CD0F3A" w14:textId="77777777" w:rsidR="00673E6F" w:rsidRDefault="00A84BB5" w:rsidP="00673E6F">
      <w:pPr>
        <w:pStyle w:val="ListBullet"/>
        <w:numPr>
          <w:ilvl w:val="0"/>
          <w:numId w:val="0"/>
        </w:numPr>
        <w:ind w:left="360"/>
      </w:pPr>
      <w:r>
        <w:t>Seminole Community College</w:t>
      </w:r>
    </w:p>
    <w:p w14:paraId="5FCDD6F2" w14:textId="77777777" w:rsidR="00673E6F" w:rsidRDefault="00A84BB5" w:rsidP="00673E6F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A.A.</w:t>
      </w:r>
    </w:p>
    <w:p w14:paraId="76BBE890" w14:textId="77777777" w:rsidR="00A84BB5" w:rsidRDefault="00A84BB5" w:rsidP="00A84BB5">
      <w:pPr>
        <w:pStyle w:val="ListBullet"/>
        <w:numPr>
          <w:ilvl w:val="0"/>
          <w:numId w:val="0"/>
        </w:numPr>
        <w:ind w:left="360"/>
      </w:pPr>
      <w:r>
        <w:t>Miami Dade Community College</w:t>
      </w:r>
    </w:p>
    <w:p w14:paraId="21D5D6AC" w14:textId="77777777" w:rsidR="00A84BB5" w:rsidRDefault="00A84BB5" w:rsidP="00A84BB5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63-Hour Florida Real Estate Licensure Course</w:t>
      </w:r>
    </w:p>
    <w:p w14:paraId="23994FCA" w14:textId="77777777" w:rsidR="00A84BB5" w:rsidRDefault="00A84BB5" w:rsidP="00A84BB5">
      <w:pPr>
        <w:pStyle w:val="ListBullet"/>
        <w:numPr>
          <w:ilvl w:val="0"/>
          <w:numId w:val="0"/>
        </w:numPr>
        <w:ind w:left="360"/>
      </w:pPr>
      <w:r>
        <w:t>International Sports Sciences Association (ISSA)</w:t>
      </w:r>
    </w:p>
    <w:p w14:paraId="4B96C0EA" w14:textId="77777777" w:rsidR="00A84BB5" w:rsidRDefault="00A84BB5" w:rsidP="00A84BB5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Certified Fitness Trainer</w:t>
      </w:r>
    </w:p>
    <w:p w14:paraId="7173A440" w14:textId="77777777" w:rsidR="00A84BB5" w:rsidRDefault="00A84BB5" w:rsidP="00A84BB5">
      <w:pPr>
        <w:pStyle w:val="ListBullet"/>
        <w:numPr>
          <w:ilvl w:val="0"/>
          <w:numId w:val="0"/>
        </w:numPr>
        <w:ind w:left="360"/>
      </w:pPr>
      <w:r>
        <w:t>Enneagram Spectrum of Personality Styles</w:t>
      </w:r>
    </w:p>
    <w:p w14:paraId="7C7123E2" w14:textId="77777777" w:rsidR="00A84BB5" w:rsidRDefault="00A84BB5" w:rsidP="00A84BB5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Enneagram Trainer Certification</w:t>
      </w:r>
    </w:p>
    <w:p w14:paraId="1B7A8007" w14:textId="77777777" w:rsidR="00A84BB5" w:rsidRDefault="00A84BB5" w:rsidP="00A84BB5">
      <w:pPr>
        <w:pStyle w:val="ListBullet"/>
        <w:numPr>
          <w:ilvl w:val="0"/>
          <w:numId w:val="0"/>
        </w:numPr>
        <w:ind w:left="360"/>
      </w:pPr>
      <w:r>
        <w:t>Dale Carnegie Training</w:t>
      </w:r>
    </w:p>
    <w:p w14:paraId="458E47D0" w14:textId="77777777" w:rsidR="00A84BB5" w:rsidRDefault="00A84BB5" w:rsidP="00A84BB5">
      <w:pPr>
        <w:pStyle w:val="ListBullet"/>
        <w:numPr>
          <w:ilvl w:val="0"/>
          <w:numId w:val="21"/>
        </w:numPr>
        <w:tabs>
          <w:tab w:val="left" w:pos="2280"/>
        </w:tabs>
        <w:ind w:right="1350"/>
      </w:pPr>
      <w:r>
        <w:t>High Impact Presentations</w:t>
      </w:r>
    </w:p>
    <w:p w14:paraId="7E65C409" w14:textId="77777777" w:rsidR="00BC04AE" w:rsidRDefault="00E727AF">
      <w:pPr>
        <w:pStyle w:val="ListBullet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E4A5D" wp14:editId="4687AE06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0;margin-top:542.25pt;width:186.2pt;height:183.3pt;flip:x;z-index:2516561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2BE6A8" wp14:editId="553CAA00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0;margin-top:542.25pt;width:186.2pt;height:183.3pt;flip:x;z-index:251657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9C37" wp14:editId="633FB82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87B523" wp14:editId="573CCFD0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0;margin-top:542.25pt;width:186.2pt;height:183.3pt;flip:x;z-index:25165824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BC04AE"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74416" w14:textId="77777777" w:rsidR="009A6404" w:rsidRDefault="009A6404">
      <w:r>
        <w:separator/>
      </w:r>
    </w:p>
  </w:endnote>
  <w:endnote w:type="continuationSeparator" w:id="0">
    <w:p w14:paraId="128733D9" w14:textId="77777777" w:rsidR="009A6404" w:rsidRDefault="009A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F9B90" w14:textId="77777777" w:rsidR="009A6404" w:rsidRDefault="009A6404">
      <w:r>
        <w:separator/>
      </w:r>
    </w:p>
  </w:footnote>
  <w:footnote w:type="continuationSeparator" w:id="0">
    <w:p w14:paraId="495DD244" w14:textId="77777777" w:rsidR="009A6404" w:rsidRDefault="009A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5FAB5FA6"/>
    <w:multiLevelType w:val="hybridMultilevel"/>
    <w:tmpl w:val="76EE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85C92"/>
    <w:multiLevelType w:val="hybridMultilevel"/>
    <w:tmpl w:val="486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2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  <w:num w:numId="25">
    <w:abstractNumId w:val="11"/>
  </w:num>
  <w:num w:numId="26">
    <w:abstractNumId w:val="15"/>
  </w:num>
  <w:num w:numId="27">
    <w:abstractNumId w:val="13"/>
  </w:num>
  <w:num w:numId="28">
    <w:abstractNumId w:val="2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F4"/>
    <w:rsid w:val="00102304"/>
    <w:rsid w:val="00162880"/>
    <w:rsid w:val="00235849"/>
    <w:rsid w:val="002A5EF4"/>
    <w:rsid w:val="004F5F9F"/>
    <w:rsid w:val="00503566"/>
    <w:rsid w:val="0051196D"/>
    <w:rsid w:val="00673E6F"/>
    <w:rsid w:val="006F2F4E"/>
    <w:rsid w:val="007C5A2A"/>
    <w:rsid w:val="009A6404"/>
    <w:rsid w:val="00A25C8D"/>
    <w:rsid w:val="00A764B6"/>
    <w:rsid w:val="00A84BB5"/>
    <w:rsid w:val="00A864A8"/>
    <w:rsid w:val="00AB2D82"/>
    <w:rsid w:val="00AC0D65"/>
    <w:rsid w:val="00B933D2"/>
    <w:rsid w:val="00B9592B"/>
    <w:rsid w:val="00BC04AE"/>
    <w:rsid w:val="00E727AF"/>
    <w:rsid w:val="00F2501E"/>
    <w:rsid w:val="00FB32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432094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6"/>
    <w:unhideWhenUsed/>
    <w:qFormat/>
    <w:rsid w:val="002A5EF4"/>
    <w:pPr>
      <w:ind w:left="720"/>
    </w:pPr>
  </w:style>
  <w:style w:type="character" w:styleId="Hyperlink">
    <w:name w:val="Hyperlink"/>
    <w:basedOn w:val="DefaultParagraphFont"/>
    <w:uiPriority w:val="99"/>
    <w:unhideWhenUsed/>
    <w:rsid w:val="00F2501E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sherryandre" TargetMode="External"/><Relationship Id="rId8" Type="http://schemas.openxmlformats.org/officeDocument/2006/relationships/hyperlink" Target="http://www.linkedin.com/in/sherryandre" TargetMode="External"/><Relationship Id="rId9" Type="http://schemas.openxmlformats.org/officeDocument/2006/relationships/hyperlink" Target="http://www.linkedin.com/in/sherryandre" TargetMode="External"/><Relationship Id="rId10" Type="http://schemas.openxmlformats.org/officeDocument/2006/relationships/hyperlink" Target="http://www.linkedin.com/in/sherryand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40623E49064E0CB45260385DB7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C05C-3698-4814-9A98-39E4FF54E116}"/>
      </w:docPartPr>
      <w:docPartBody>
        <w:p w:rsidR="009D0647" w:rsidRDefault="006A54C6">
          <w:pPr>
            <w:pStyle w:val="F640623E49064E0CB45260385DB7462D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10"/>
    <w:rsid w:val="00572110"/>
    <w:rsid w:val="006A54C6"/>
    <w:rsid w:val="00785929"/>
    <w:rsid w:val="009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3931BEC0FA43DBB8575BDAC7A4BBC3">
    <w:name w:val="3D3931BEC0FA43DBB8575BDAC7A4BBC3"/>
  </w:style>
  <w:style w:type="paragraph" w:customStyle="1" w:styleId="8890DBCB51BD404C9D6A720DDFD0CB35">
    <w:name w:val="8890DBCB51BD404C9D6A720DDFD0CB35"/>
  </w:style>
  <w:style w:type="paragraph" w:customStyle="1" w:styleId="4A2A006EF1554B4EBFCEC483C40165FC">
    <w:name w:val="4A2A006EF1554B4EBFCEC483C40165FC"/>
  </w:style>
  <w:style w:type="paragraph" w:customStyle="1" w:styleId="F54E9DE34EB54A98B023464F153EA2F1">
    <w:name w:val="F54E9DE34EB54A98B023464F153EA2F1"/>
  </w:style>
  <w:style w:type="paragraph" w:customStyle="1" w:styleId="D94C1AA2DAA143A6A55010BA920A1F94">
    <w:name w:val="D94C1AA2DAA143A6A55010BA920A1F94"/>
  </w:style>
  <w:style w:type="paragraph" w:customStyle="1" w:styleId="18898F2C2F34447496B947ECFDD2CEAA">
    <w:name w:val="18898F2C2F34447496B947ECFDD2CEAA"/>
  </w:style>
  <w:style w:type="paragraph" w:customStyle="1" w:styleId="73E2284BABD54161950554E2E5ED8F5B">
    <w:name w:val="73E2284BABD54161950554E2E5ED8F5B"/>
  </w:style>
  <w:style w:type="paragraph" w:customStyle="1" w:styleId="F7EBD02612184A6489AFAA124F339A94">
    <w:name w:val="F7EBD02612184A6489AFAA124F339A94"/>
  </w:style>
  <w:style w:type="paragraph" w:customStyle="1" w:styleId="4882C9C03A924488B50D8442BED24CFA">
    <w:name w:val="4882C9C03A924488B50D8442BED24CFA"/>
  </w:style>
  <w:style w:type="paragraph" w:customStyle="1" w:styleId="F640623E49064E0CB45260385DB7462D">
    <w:name w:val="F640623E49064E0CB45260385DB7462D"/>
  </w:style>
  <w:style w:type="paragraph" w:customStyle="1" w:styleId="0FDDDB514A584FF883DAEEB850A01A87">
    <w:name w:val="0FDDDB514A584FF883DAEEB850A01A87"/>
  </w:style>
  <w:style w:type="paragraph" w:customStyle="1" w:styleId="3CBE8F420097417B8A5759380C33B32E">
    <w:name w:val="3CBE8F420097417B8A5759380C33B32E"/>
  </w:style>
  <w:style w:type="paragraph" w:customStyle="1" w:styleId="071D9863BD094B168438577CD99C67B2">
    <w:name w:val="071D9863BD094B168438577CD99C67B2"/>
  </w:style>
  <w:style w:type="paragraph" w:customStyle="1" w:styleId="967BDDF6DFE24A0C87067BA493CBDAD4">
    <w:name w:val="967BDDF6DFE24A0C87067BA493CBDAD4"/>
    <w:rsid w:val="00572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Office\Templates\1033\OrielResume.Dotx</Template>
  <TotalTime>1</TotalTime>
  <Pages>2</Pages>
  <Words>554</Words>
  <Characters>3161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Andre</dc:creator>
  <cp:lastModifiedBy>Sherry Andre</cp:lastModifiedBy>
  <cp:revision>2</cp:revision>
  <cp:lastPrinted>2006-03-09T19:54:00Z</cp:lastPrinted>
  <dcterms:created xsi:type="dcterms:W3CDTF">2017-10-07T07:30:00Z</dcterms:created>
  <dcterms:modified xsi:type="dcterms:W3CDTF">2017-10-07T07:30:00Z</dcterms:modified>
</cp:coreProperties>
</file>